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D82" w:rsidRPr="002226F8" w:rsidRDefault="002C0D82" w:rsidP="002226F8">
      <w:bookmarkStart w:id="0" w:name="lic"/>
      <w:bookmarkStart w:id="1" w:name="_GoBack"/>
      <w:bookmarkEnd w:id="0"/>
      <w:bookmarkEnd w:id="1"/>
    </w:p>
    <w:sectPr w:rsidR="002C0D82" w:rsidRPr="002226F8" w:rsidSect="00DD19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16A" w:rsidRDefault="00D3416A" w:rsidP="00B5287D">
      <w:r>
        <w:separator/>
      </w:r>
    </w:p>
  </w:endnote>
  <w:endnote w:type="continuationSeparator" w:id="0">
    <w:p w:rsidR="00D3416A" w:rsidRDefault="00D3416A" w:rsidP="00B52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6F8" w:rsidRDefault="002226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6F8" w:rsidRDefault="002226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6F8" w:rsidRDefault="00222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16A" w:rsidRDefault="00D3416A" w:rsidP="00B5287D">
      <w:r>
        <w:separator/>
      </w:r>
    </w:p>
  </w:footnote>
  <w:footnote w:type="continuationSeparator" w:id="0">
    <w:p w:rsidR="00D3416A" w:rsidRDefault="00D3416A" w:rsidP="00B52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6F8" w:rsidRDefault="002226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6F8" w:rsidRPr="002226F8" w:rsidRDefault="002226F8" w:rsidP="002226F8">
    <w:pPr>
      <w:spacing w:after="686" w:line="296" w:lineRule="exact"/>
      <w:jc w:val="center"/>
      <w:textAlignment w:val="baseline"/>
      <w:rPr>
        <w:color w:val="000000"/>
        <w:szCs w:val="20"/>
      </w:rPr>
    </w:pPr>
    <w:r w:rsidRPr="002226F8">
      <w:rPr>
        <w:b/>
        <w:color w:val="000000"/>
        <w:sz w:val="28"/>
        <w:szCs w:val="28"/>
      </w:rPr>
      <w:t>Walter F. Pizzi, MD, PC</w:t>
    </w:r>
    <w:r w:rsidRPr="002226F8">
      <w:rPr>
        <w:color w:val="000000"/>
        <w:szCs w:val="20"/>
      </w:rPr>
      <w:t xml:space="preserve"> </w:t>
    </w:r>
    <w:r w:rsidRPr="002226F8">
      <w:rPr>
        <w:color w:val="000000"/>
        <w:szCs w:val="20"/>
      </w:rPr>
      <w:br/>
      <w:t xml:space="preserve">24 Bradley Avenue </w:t>
    </w:r>
    <w:r w:rsidRPr="002226F8">
      <w:rPr>
        <w:color w:val="000000"/>
        <w:szCs w:val="20"/>
      </w:rPr>
      <w:br/>
      <w:t xml:space="preserve">Staten Island, NY 10314 </w:t>
    </w:r>
    <w:r w:rsidRPr="002226F8">
      <w:rPr>
        <w:color w:val="000000"/>
        <w:szCs w:val="20"/>
      </w:rPr>
      <w:br/>
      <w:t>Phone: 718 667 5761 Fax: 718 667 4997</w:t>
    </w:r>
  </w:p>
  <w:p w:rsidR="002226F8" w:rsidRPr="002226F8" w:rsidRDefault="00944633" w:rsidP="002226F8">
    <w:pPr>
      <w:tabs>
        <w:tab w:val="center" w:pos="4320"/>
        <w:tab w:val="right" w:pos="8640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c">
          <w:drawing>
            <wp:inline distT="0" distB="0" distL="0" distR="0" wp14:anchorId="609AB9C0">
              <wp:extent cx="5829300" cy="175260"/>
              <wp:effectExtent l="0" t="9525" r="0" b="0"/>
              <wp:docPr id="3" name="Canvas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1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6F8" w:rsidRDefault="002226F8" w:rsidP="002226F8">
                            <w:r>
                              <w:rPr>
                                <w:rFonts w:ascii="Calibri" w:hAnsi="Calibri" w:cs="Calibri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  <wps:wsp>
                      <wps:cNvPr id="2" name="Line 4"/>
                      <wps:cNvCnPr>
                        <a:cxnSpLocks noChangeShapeType="1"/>
                      </wps:cNvCnPr>
                      <wps:spPr bwMode="auto">
                        <a:xfrm>
                          <a:off x="19050" y="3175"/>
                          <a:ext cx="5770880" cy="635"/>
                        </a:xfrm>
                        <a:prstGeom prst="line">
                          <a:avLst/>
                        </a:prstGeom>
                        <a:noFill/>
                        <a:ln w="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609AB9C0" id="Canvas 1" o:spid="_x0000_s1026" editas="canvas" style="width:459pt;height:13.8pt;mso-position-horizontal-relative:char;mso-position-vertical-relative:line" coordsize="58293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8293;height:1752;visibility:visible;mso-wrap-style:square">
                <v:fill o:detectmouseclick="t"/>
                <v:path o:connecttype="none"/>
              </v:shape>
              <v:rect id="Rectangle 3" o:spid="_x0000_s1028" style="position:absolute;width:120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" filled="f" stroked="f">
                <v:textbox style="mso-fit-shape-to-text:t" inset="0,0,0,0">
                  <w:txbxContent>
                    <w:p w:rsidR="002226F8" w:rsidRDefault="002226F8" w:rsidP="002226F8">
                      <w:r>
                        <w:rPr>
                          <w:rFonts w:ascii="Calibri" w:hAnsi="Calibri" w:cs="Calibri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</w:p>
                  </w:txbxContent>
                </v:textbox>
              </v:rect>
              <v:line id="Line 4" o:spid="_x0000_s1029" style="position:absolute;visibility:visible;mso-wrap-style:square" from="190,31" to="57899,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" strokeweight="42e-5mm"/>
              <w10:anchorlock/>
            </v:group>
          </w:pict>
        </mc:Fallback>
      </mc:AlternateContent>
    </w:r>
  </w:p>
  <w:p w:rsidR="002226F8" w:rsidRDefault="002226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6F8" w:rsidRDefault="002226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33"/>
    <w:rsid w:val="000169D2"/>
    <w:rsid w:val="00027000"/>
    <w:rsid w:val="00043141"/>
    <w:rsid w:val="000A3ACF"/>
    <w:rsid w:val="000B4E58"/>
    <w:rsid w:val="00115ECD"/>
    <w:rsid w:val="00117FF7"/>
    <w:rsid w:val="00137A58"/>
    <w:rsid w:val="0014421E"/>
    <w:rsid w:val="001741FE"/>
    <w:rsid w:val="001756A3"/>
    <w:rsid w:val="0018580D"/>
    <w:rsid w:val="00206687"/>
    <w:rsid w:val="00206705"/>
    <w:rsid w:val="002226F8"/>
    <w:rsid w:val="00243164"/>
    <w:rsid w:val="002453A7"/>
    <w:rsid w:val="002A4400"/>
    <w:rsid w:val="002B26E5"/>
    <w:rsid w:val="002C0D82"/>
    <w:rsid w:val="002C24DD"/>
    <w:rsid w:val="0035169B"/>
    <w:rsid w:val="003549B6"/>
    <w:rsid w:val="003B7659"/>
    <w:rsid w:val="003C4F80"/>
    <w:rsid w:val="003D4C2E"/>
    <w:rsid w:val="003D6F69"/>
    <w:rsid w:val="003F7D15"/>
    <w:rsid w:val="00474859"/>
    <w:rsid w:val="00487B7A"/>
    <w:rsid w:val="004A52AC"/>
    <w:rsid w:val="004B08A5"/>
    <w:rsid w:val="004B6CF2"/>
    <w:rsid w:val="004C7018"/>
    <w:rsid w:val="004E279B"/>
    <w:rsid w:val="004F33B3"/>
    <w:rsid w:val="004F5CF7"/>
    <w:rsid w:val="00505794"/>
    <w:rsid w:val="0051113C"/>
    <w:rsid w:val="005A330B"/>
    <w:rsid w:val="005A34B8"/>
    <w:rsid w:val="005A7D18"/>
    <w:rsid w:val="005C3B14"/>
    <w:rsid w:val="005D0290"/>
    <w:rsid w:val="005E67FD"/>
    <w:rsid w:val="005F5738"/>
    <w:rsid w:val="005F6A7F"/>
    <w:rsid w:val="006056D7"/>
    <w:rsid w:val="00624A21"/>
    <w:rsid w:val="00627845"/>
    <w:rsid w:val="00654EC2"/>
    <w:rsid w:val="006562BB"/>
    <w:rsid w:val="00656780"/>
    <w:rsid w:val="00670855"/>
    <w:rsid w:val="00670A71"/>
    <w:rsid w:val="006B7351"/>
    <w:rsid w:val="006D0F8B"/>
    <w:rsid w:val="006E38BB"/>
    <w:rsid w:val="006F17C0"/>
    <w:rsid w:val="00713723"/>
    <w:rsid w:val="0071698E"/>
    <w:rsid w:val="00720179"/>
    <w:rsid w:val="00722CB2"/>
    <w:rsid w:val="0073689E"/>
    <w:rsid w:val="0078462F"/>
    <w:rsid w:val="007A5083"/>
    <w:rsid w:val="007C7F39"/>
    <w:rsid w:val="007D2530"/>
    <w:rsid w:val="007D6652"/>
    <w:rsid w:val="007F2C82"/>
    <w:rsid w:val="0081231C"/>
    <w:rsid w:val="00825E74"/>
    <w:rsid w:val="0084384F"/>
    <w:rsid w:val="00845E6F"/>
    <w:rsid w:val="008640B7"/>
    <w:rsid w:val="00864E10"/>
    <w:rsid w:val="00873F60"/>
    <w:rsid w:val="008940A0"/>
    <w:rsid w:val="00894343"/>
    <w:rsid w:val="008F4F92"/>
    <w:rsid w:val="00944633"/>
    <w:rsid w:val="00946D5C"/>
    <w:rsid w:val="009600EA"/>
    <w:rsid w:val="00963DBD"/>
    <w:rsid w:val="00967DA8"/>
    <w:rsid w:val="00985823"/>
    <w:rsid w:val="00993899"/>
    <w:rsid w:val="00995D38"/>
    <w:rsid w:val="009A467E"/>
    <w:rsid w:val="009B3C3C"/>
    <w:rsid w:val="009D713B"/>
    <w:rsid w:val="009E1F00"/>
    <w:rsid w:val="009F7970"/>
    <w:rsid w:val="00A03342"/>
    <w:rsid w:val="00A50CA7"/>
    <w:rsid w:val="00A905E7"/>
    <w:rsid w:val="00AA6168"/>
    <w:rsid w:val="00AD4A27"/>
    <w:rsid w:val="00AD7E84"/>
    <w:rsid w:val="00AE61FD"/>
    <w:rsid w:val="00B0785C"/>
    <w:rsid w:val="00B1268D"/>
    <w:rsid w:val="00B22D57"/>
    <w:rsid w:val="00B327B4"/>
    <w:rsid w:val="00B51C2C"/>
    <w:rsid w:val="00B5287D"/>
    <w:rsid w:val="00B710A7"/>
    <w:rsid w:val="00B86488"/>
    <w:rsid w:val="00BB6C75"/>
    <w:rsid w:val="00BC5DC0"/>
    <w:rsid w:val="00C15631"/>
    <w:rsid w:val="00C30E3E"/>
    <w:rsid w:val="00C3454C"/>
    <w:rsid w:val="00C55388"/>
    <w:rsid w:val="00C6536B"/>
    <w:rsid w:val="00C757A2"/>
    <w:rsid w:val="00C80D68"/>
    <w:rsid w:val="00C947DB"/>
    <w:rsid w:val="00C961EE"/>
    <w:rsid w:val="00CA35CF"/>
    <w:rsid w:val="00CB4FE7"/>
    <w:rsid w:val="00CD4BA7"/>
    <w:rsid w:val="00CF0158"/>
    <w:rsid w:val="00CF5D74"/>
    <w:rsid w:val="00CF610E"/>
    <w:rsid w:val="00D04240"/>
    <w:rsid w:val="00D10814"/>
    <w:rsid w:val="00D3416A"/>
    <w:rsid w:val="00D41128"/>
    <w:rsid w:val="00D61B00"/>
    <w:rsid w:val="00D63988"/>
    <w:rsid w:val="00D64D6D"/>
    <w:rsid w:val="00DA03EA"/>
    <w:rsid w:val="00DA4A5B"/>
    <w:rsid w:val="00DA58AD"/>
    <w:rsid w:val="00DC18C7"/>
    <w:rsid w:val="00DC3F31"/>
    <w:rsid w:val="00DD19E4"/>
    <w:rsid w:val="00DD4F3A"/>
    <w:rsid w:val="00DE517F"/>
    <w:rsid w:val="00DE778E"/>
    <w:rsid w:val="00DF7F60"/>
    <w:rsid w:val="00E55D17"/>
    <w:rsid w:val="00E569F9"/>
    <w:rsid w:val="00E82514"/>
    <w:rsid w:val="00E828AF"/>
    <w:rsid w:val="00E97503"/>
    <w:rsid w:val="00EA472D"/>
    <w:rsid w:val="00EB0B39"/>
    <w:rsid w:val="00EB1AB8"/>
    <w:rsid w:val="00ED124F"/>
    <w:rsid w:val="00EE6457"/>
    <w:rsid w:val="00EE6D59"/>
    <w:rsid w:val="00F139F4"/>
    <w:rsid w:val="00F20148"/>
    <w:rsid w:val="00F43B85"/>
    <w:rsid w:val="00F54980"/>
    <w:rsid w:val="00F57749"/>
    <w:rsid w:val="00F71ACC"/>
    <w:rsid w:val="00F7294D"/>
    <w:rsid w:val="00F83ED5"/>
    <w:rsid w:val="00F8722B"/>
    <w:rsid w:val="00FA6138"/>
    <w:rsid w:val="00FC66E2"/>
    <w:rsid w:val="00FE78E6"/>
    <w:rsid w:val="00FF446D"/>
    <w:rsid w:val="00FF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93830C"/>
  <w15:docId w15:val="{BE8B04F1-3F1A-4695-8384-E3B9CC7C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1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943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E1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52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287D"/>
    <w:rPr>
      <w:sz w:val="24"/>
      <w:szCs w:val="24"/>
    </w:rPr>
  </w:style>
  <w:style w:type="paragraph" w:styleId="Footer">
    <w:name w:val="footer"/>
    <w:basedOn w:val="Normal"/>
    <w:link w:val="FooterChar"/>
    <w:rsid w:val="00B52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5287D"/>
    <w:rPr>
      <w:sz w:val="24"/>
      <w:szCs w:val="24"/>
    </w:rPr>
  </w:style>
  <w:style w:type="character" w:styleId="CommentReference">
    <w:name w:val="annotation reference"/>
    <w:basedOn w:val="DefaultParagraphFont"/>
    <w:rsid w:val="00D042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42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04240"/>
  </w:style>
  <w:style w:type="paragraph" w:styleId="CommentSubject">
    <w:name w:val="annotation subject"/>
    <w:basedOn w:val="CommentText"/>
    <w:next w:val="CommentText"/>
    <w:link w:val="CommentSubjectChar"/>
    <w:rsid w:val="00D04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04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lance\Arumg\Git\BHF_V\PainTrax\Template\I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IE_Template.dotx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Ketan D</vt:lpstr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Ketan D</dc:title>
  <dc:creator>A4</dc:creator>
  <cp:lastModifiedBy>A4</cp:lastModifiedBy>
  <cp:revision>1</cp:revision>
  <cp:lastPrinted>2012-04-24T16:41:00Z</cp:lastPrinted>
  <dcterms:created xsi:type="dcterms:W3CDTF">2020-10-02T08:00:00Z</dcterms:created>
  <dcterms:modified xsi:type="dcterms:W3CDTF">2020-10-02T08:01:00Z</dcterms:modified>
</cp:coreProperties>
</file>